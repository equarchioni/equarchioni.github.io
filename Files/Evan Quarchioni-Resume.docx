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6116" w14:textId="2B307F45" w:rsidR="00394A6D" w:rsidRPr="00310368" w:rsidRDefault="00853CF8" w:rsidP="00CD42DF">
      <w:pPr>
        <w:pStyle w:val="Title"/>
        <w:pBdr>
          <w:bottom w:val="none" w:sz="0" w:space="0" w:color="auto"/>
        </w:pBdr>
        <w:tabs>
          <w:tab w:val="left" w:pos="5040"/>
        </w:tabs>
        <w:rPr>
          <w:sz w:val="40"/>
          <w:szCs w:val="40"/>
        </w:rPr>
      </w:pPr>
      <w:sdt>
        <w:sdtPr>
          <w:rPr>
            <w:sz w:val="40"/>
            <w:szCs w:val="40"/>
          </w:rPr>
          <w:alias w:val="Enter your name:"/>
          <w:tag w:val=""/>
          <w:id w:val="-328297061"/>
          <w:placeholder>
            <w:docPart w:val="CEFB94BBF1EE4DBA8837CB18805F11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A22F4">
            <w:rPr>
              <w:sz w:val="40"/>
              <w:szCs w:val="40"/>
            </w:rPr>
            <w:t>Evan Quarchioni</w:t>
          </w:r>
        </w:sdtContent>
      </w:sdt>
    </w:p>
    <w:p w14:paraId="3EC64A54" w14:textId="684210F7" w:rsidR="00394A6D" w:rsidRDefault="00CD42DF" w:rsidP="00CD42DF">
      <w:pPr>
        <w:tabs>
          <w:tab w:val="left" w:pos="5040"/>
          <w:tab w:val="left" w:pos="9990"/>
        </w:tabs>
      </w:pPr>
      <w:r>
        <w:t xml:space="preserve">                         </w:t>
      </w:r>
      <w:r w:rsidR="00105B21">
        <w:t xml:space="preserve"> </w:t>
      </w:r>
      <w:hyperlink r:id="rId8" w:history="1">
        <w:r w:rsidR="009A374E" w:rsidRPr="006B265C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9A374E" w:rsidRPr="006B265C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Evan-Quarchioni</w:t>
        </w:r>
      </w:hyperlink>
      <w:r w:rsidR="000440C1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D00B3">
        <w:t>| </w:t>
      </w:r>
      <w:r w:rsidR="00A444CE">
        <w:t>832-643</w:t>
      </w:r>
      <w:r w:rsidR="00FA332B">
        <w:t>-1176</w:t>
      </w:r>
      <w:r w:rsidR="007D00B3">
        <w:t> | </w:t>
      </w:r>
      <w:r w:rsidR="00FA332B">
        <w:t>equarchioni@outlook.com</w:t>
      </w:r>
    </w:p>
    <w:p w14:paraId="13611328" w14:textId="73A419C6" w:rsidR="00AE6A6D" w:rsidRPr="00DE302C" w:rsidRDefault="00853CF8" w:rsidP="00DE302C">
      <w:pPr>
        <w:pStyle w:val="Heading1"/>
      </w:pPr>
      <w:sdt>
        <w:sdtPr>
          <w:alias w:val="Objective:"/>
          <w:tag w:val="Objective:"/>
          <w:id w:val="-736782104"/>
          <w:placeholder>
            <w:docPart w:val="CDB7FA5D44E34D0BA6A005BDB5A613D0"/>
          </w:placeholder>
          <w:temporary/>
          <w:showingPlcHdr/>
          <w15:appearance w15:val="hidden"/>
        </w:sdtPr>
        <w:sdtEndPr/>
        <w:sdtContent>
          <w:r w:rsidR="007D00B3" w:rsidRPr="001934A6">
            <w:rPr>
              <w:sz w:val="32"/>
            </w:rPr>
            <w:t>Objective</w:t>
          </w:r>
        </w:sdtContent>
      </w:sdt>
    </w:p>
    <w:p w14:paraId="60AD9B33" w14:textId="77777777" w:rsidR="002C5792" w:rsidRDefault="002C5792" w:rsidP="00D90AE7">
      <w:pPr>
        <w:pStyle w:val="ListBullet"/>
        <w:numPr>
          <w:ilvl w:val="0"/>
          <w:numId w:val="0"/>
        </w:numPr>
        <w:pBdr>
          <w:top w:val="single" w:sz="12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08924DE" w14:textId="152A166E" w:rsidR="00394A6D" w:rsidRDefault="00555C34" w:rsidP="00D90AE7">
      <w:pPr>
        <w:pStyle w:val="ListBullet"/>
        <w:numPr>
          <w:ilvl w:val="0"/>
          <w:numId w:val="0"/>
        </w:numPr>
        <w:pBdr>
          <w:top w:val="single" w:sz="12" w:space="1" w:color="auto"/>
        </w:pBd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46003">
        <w:rPr>
          <w:rFonts w:ascii="Segoe UI" w:hAnsi="Segoe UI" w:cs="Segoe UI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95259">
        <w:rPr>
          <w:rFonts w:ascii="Segoe UI" w:hAnsi="Segoe UI" w:cs="Segoe UI"/>
          <w:sz w:val="21"/>
          <w:szCs w:val="21"/>
          <w:shd w:val="clear" w:color="auto" w:fill="FFFFFF"/>
        </w:rPr>
        <w:t xml:space="preserve">help companies strengthen their customer relationships by adding value to their supply chain services. </w:t>
      </w:r>
    </w:p>
    <w:p w14:paraId="48581F75" w14:textId="0AAB40D9" w:rsidR="00394A6D" w:rsidRPr="003A523F" w:rsidRDefault="00394A6D">
      <w:pPr>
        <w:pStyle w:val="Heading1"/>
        <w:rPr>
          <w:sz w:val="32"/>
        </w:rPr>
      </w:pPr>
    </w:p>
    <w:p w14:paraId="3BEFD5DB" w14:textId="7CCF7F52" w:rsidR="007A7078" w:rsidRDefault="00910650" w:rsidP="008817A5">
      <w:pPr>
        <w:pStyle w:val="Heading2"/>
        <w:pBdr>
          <w:top w:val="single" w:sz="12" w:space="1" w:color="auto"/>
        </w:pBdr>
        <w:tabs>
          <w:tab w:val="right" w:pos="6864"/>
        </w:tabs>
        <w:rPr>
          <w:caps w:val="0"/>
        </w:rPr>
      </w:pPr>
      <w:r>
        <w:t>B.B.A.</w:t>
      </w:r>
      <w:r w:rsidR="0034217B">
        <w:t xml:space="preserve"> </w:t>
      </w:r>
      <w:r w:rsidR="00EE1E53">
        <w:rPr>
          <w:caps w:val="0"/>
        </w:rPr>
        <w:t>in</w:t>
      </w:r>
      <w:r w:rsidR="007D00B3">
        <w:t> </w:t>
      </w:r>
      <w:r w:rsidR="00EE1E53">
        <w:t>m</w:t>
      </w:r>
      <w:r w:rsidR="00190CBA">
        <w:rPr>
          <w:caps w:val="0"/>
        </w:rPr>
        <w:t>anagement</w:t>
      </w:r>
      <w:r w:rsidR="00EE1E53">
        <w:t xml:space="preserve"> i</w:t>
      </w:r>
      <w:r w:rsidR="00190CBA">
        <w:rPr>
          <w:caps w:val="0"/>
        </w:rPr>
        <w:t>nformation</w:t>
      </w:r>
      <w:r w:rsidR="00EE1E53">
        <w:t xml:space="preserve"> s</w:t>
      </w:r>
      <w:r w:rsidR="00190CBA">
        <w:rPr>
          <w:caps w:val="0"/>
        </w:rPr>
        <w:t>ystems</w:t>
      </w:r>
      <w:r w:rsidR="00366D53">
        <w:rPr>
          <w:caps w:val="0"/>
        </w:rPr>
        <w:t xml:space="preserve"> </w:t>
      </w:r>
      <w:r w:rsidR="001F7FCD">
        <w:rPr>
          <w:caps w:val="0"/>
        </w:rPr>
        <w:t xml:space="preserve"> </w:t>
      </w:r>
      <w:r w:rsidR="001F7FCD">
        <w:rPr>
          <w:caps w:val="0"/>
        </w:rPr>
        <w:tab/>
      </w:r>
      <w:r w:rsidR="001F7FCD">
        <w:rPr>
          <w:caps w:val="0"/>
        </w:rPr>
        <w:tab/>
      </w:r>
      <w:r w:rsidR="006D277E">
        <w:rPr>
          <w:caps w:val="0"/>
        </w:rPr>
        <w:tab/>
      </w:r>
      <w:r w:rsidR="00695967">
        <w:rPr>
          <w:caps w:val="0"/>
        </w:rPr>
        <w:t xml:space="preserve">      </w:t>
      </w:r>
      <w:r w:rsidR="00366D53">
        <w:rPr>
          <w:caps w:val="0"/>
        </w:rPr>
        <w:t>Expected</w:t>
      </w:r>
      <w:r w:rsidR="00EA0CF0">
        <w:rPr>
          <w:caps w:val="0"/>
        </w:rPr>
        <w:t xml:space="preserve"> May</w:t>
      </w:r>
      <w:r w:rsidR="00366D53">
        <w:rPr>
          <w:caps w:val="0"/>
        </w:rPr>
        <w:t xml:space="preserve"> 2024</w:t>
      </w:r>
      <w:r w:rsidR="00821358">
        <w:rPr>
          <w:caps w:val="0"/>
        </w:rPr>
        <w:t xml:space="preserve"> </w:t>
      </w:r>
    </w:p>
    <w:p w14:paraId="72C069CA" w14:textId="3044013A" w:rsidR="00394A6D" w:rsidRPr="003A523F" w:rsidRDefault="00577735" w:rsidP="00821358">
      <w:pPr>
        <w:pStyle w:val="Heading2"/>
        <w:tabs>
          <w:tab w:val="right" w:pos="6864"/>
        </w:tabs>
        <w:rPr>
          <w:b w:val="0"/>
          <w:bCs/>
          <w:caps w:val="0"/>
        </w:rPr>
      </w:pPr>
      <w:r w:rsidRPr="003A523F">
        <w:rPr>
          <w:b w:val="0"/>
          <w:bCs/>
        </w:rPr>
        <w:t>S</w:t>
      </w:r>
      <w:r w:rsidR="00821358" w:rsidRPr="003A523F">
        <w:rPr>
          <w:b w:val="0"/>
          <w:bCs/>
          <w:caps w:val="0"/>
        </w:rPr>
        <w:t>am</w:t>
      </w:r>
      <w:r w:rsidRPr="003A523F">
        <w:rPr>
          <w:b w:val="0"/>
          <w:bCs/>
        </w:rPr>
        <w:t xml:space="preserve"> H</w:t>
      </w:r>
      <w:r w:rsidR="00821358" w:rsidRPr="003A523F">
        <w:rPr>
          <w:b w:val="0"/>
          <w:bCs/>
          <w:caps w:val="0"/>
        </w:rPr>
        <w:t>ouston</w:t>
      </w:r>
      <w:r w:rsidRPr="003A523F">
        <w:rPr>
          <w:b w:val="0"/>
          <w:bCs/>
        </w:rPr>
        <w:t xml:space="preserve"> S</w:t>
      </w:r>
      <w:r w:rsidR="003310C0" w:rsidRPr="003A523F">
        <w:rPr>
          <w:b w:val="0"/>
          <w:bCs/>
          <w:caps w:val="0"/>
        </w:rPr>
        <w:t>tate</w:t>
      </w:r>
      <w:r w:rsidRPr="003A523F">
        <w:rPr>
          <w:b w:val="0"/>
          <w:bCs/>
        </w:rPr>
        <w:t xml:space="preserve"> U</w:t>
      </w:r>
      <w:r w:rsidR="000014DC" w:rsidRPr="003A523F">
        <w:rPr>
          <w:b w:val="0"/>
          <w:bCs/>
          <w:caps w:val="0"/>
        </w:rPr>
        <w:t>niversity</w:t>
      </w:r>
    </w:p>
    <w:p w14:paraId="5AA74C9D" w14:textId="0282C674" w:rsidR="00394A6D" w:rsidRDefault="001E09C6" w:rsidP="000014DC">
      <w:pPr>
        <w:pStyle w:val="ListBullet"/>
        <w:numPr>
          <w:ilvl w:val="0"/>
          <w:numId w:val="20"/>
        </w:numPr>
      </w:pPr>
      <w:r>
        <w:t>3.8 GPA</w:t>
      </w:r>
    </w:p>
    <w:p w14:paraId="59938E69" w14:textId="77777777" w:rsidR="009A04A9" w:rsidRDefault="00853CF8" w:rsidP="009A04A9">
      <w:pPr>
        <w:pStyle w:val="ListBullet"/>
        <w:numPr>
          <w:ilvl w:val="0"/>
          <w:numId w:val="0"/>
        </w:numPr>
      </w:pPr>
      <w:sdt>
        <w:sdtPr>
          <w:alias w:val="Related coursework:"/>
          <w:tag w:val="Related coursework:"/>
          <w:id w:val="879673472"/>
          <w:placeholder>
            <w:docPart w:val="7B5EF7CD8E714BC485E0C3EA4F8203A5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E156CD">
        <w:t>Business Forecasting</w:t>
      </w:r>
      <w:r w:rsidR="00D23BE8">
        <w:t xml:space="preserve">, </w:t>
      </w:r>
      <w:r w:rsidR="0075013D">
        <w:t>S</w:t>
      </w:r>
      <w:r w:rsidR="00BF5CD9">
        <w:t>QL</w:t>
      </w:r>
      <w:r w:rsidR="001A401E">
        <w:t xml:space="preserve"> &amp; SAP, </w:t>
      </w:r>
      <w:r w:rsidR="006F48E8">
        <w:t xml:space="preserve">Marketing Analytics, and </w:t>
      </w:r>
      <w:r w:rsidR="00762C69">
        <w:t>Inventory Management</w:t>
      </w:r>
    </w:p>
    <w:p w14:paraId="07FF7E93" w14:textId="77777777" w:rsidR="003B11DD" w:rsidRDefault="003B11DD" w:rsidP="009A04A9">
      <w:pPr>
        <w:pStyle w:val="ListBullet"/>
        <w:numPr>
          <w:ilvl w:val="0"/>
          <w:numId w:val="0"/>
        </w:numPr>
      </w:pPr>
    </w:p>
    <w:p w14:paraId="533001A7" w14:textId="15F58BC3" w:rsidR="000462C5" w:rsidRPr="009A04A9" w:rsidRDefault="00366D68" w:rsidP="009A04A9">
      <w:pPr>
        <w:pStyle w:val="ListBullet"/>
        <w:numPr>
          <w:ilvl w:val="0"/>
          <w:numId w:val="0"/>
        </w:numPr>
      </w:pPr>
      <w:r w:rsidRPr="00695967">
        <w:rPr>
          <w:sz w:val="32"/>
        </w:rPr>
        <w:t>Relevant Experience</w:t>
      </w:r>
    </w:p>
    <w:p w14:paraId="7726C49F" w14:textId="14B2351D" w:rsidR="00394A6D" w:rsidRDefault="00F23A90" w:rsidP="008817A5">
      <w:pPr>
        <w:pStyle w:val="Heading2"/>
        <w:pBdr>
          <w:top w:val="single" w:sz="12" w:space="1" w:color="auto"/>
        </w:pBdr>
        <w:rPr>
          <w:caps w:val="0"/>
        </w:rPr>
      </w:pPr>
      <w:r w:rsidRPr="00695967">
        <w:rPr>
          <w:sz w:val="28"/>
          <w:szCs w:val="28"/>
        </w:rPr>
        <w:t>P</w:t>
      </w:r>
      <w:r w:rsidRPr="00695967">
        <w:rPr>
          <w:caps w:val="0"/>
          <w:sz w:val="28"/>
          <w:szCs w:val="28"/>
        </w:rPr>
        <w:t>rocurement</w:t>
      </w:r>
      <w:r w:rsidRPr="00695967">
        <w:rPr>
          <w:sz w:val="28"/>
          <w:szCs w:val="28"/>
        </w:rPr>
        <w:t xml:space="preserve"> a</w:t>
      </w:r>
      <w:r w:rsidRPr="00695967">
        <w:rPr>
          <w:caps w:val="0"/>
          <w:sz w:val="28"/>
          <w:szCs w:val="28"/>
        </w:rPr>
        <w:t>nalyst</w:t>
      </w:r>
      <w:r w:rsidR="00374767" w:rsidRPr="00695967">
        <w:rPr>
          <w:caps w:val="0"/>
          <w:sz w:val="28"/>
          <w:szCs w:val="28"/>
        </w:rPr>
        <w:tab/>
      </w:r>
      <w:r w:rsidR="00374767">
        <w:rPr>
          <w:caps w:val="0"/>
        </w:rPr>
        <w:tab/>
      </w:r>
      <w:r w:rsidR="00374767">
        <w:rPr>
          <w:caps w:val="0"/>
        </w:rPr>
        <w:tab/>
      </w:r>
      <w:r w:rsidR="006C0DDC">
        <w:rPr>
          <w:caps w:val="0"/>
        </w:rPr>
        <w:tab/>
      </w:r>
      <w:r w:rsidR="006C0DDC">
        <w:rPr>
          <w:caps w:val="0"/>
        </w:rPr>
        <w:tab/>
      </w:r>
      <w:r w:rsidR="006C0DDC">
        <w:rPr>
          <w:caps w:val="0"/>
        </w:rPr>
        <w:tab/>
      </w:r>
      <w:r w:rsidR="00695967">
        <w:rPr>
          <w:caps w:val="0"/>
        </w:rPr>
        <w:t xml:space="preserve">                      </w:t>
      </w:r>
      <w:r w:rsidR="006C0DDC">
        <w:rPr>
          <w:caps w:val="0"/>
        </w:rPr>
        <w:t>October 2020</w:t>
      </w:r>
      <w:r w:rsidR="00017A34">
        <w:rPr>
          <w:caps w:val="0"/>
        </w:rPr>
        <w:t xml:space="preserve"> - Present</w:t>
      </w:r>
    </w:p>
    <w:p w14:paraId="2CCC4D32" w14:textId="0D2FE860" w:rsidR="00F23A90" w:rsidRPr="00695967" w:rsidRDefault="00440F70">
      <w:pPr>
        <w:pStyle w:val="Heading2"/>
        <w:rPr>
          <w:b w:val="0"/>
          <w:bCs/>
          <w:sz w:val="24"/>
          <w:szCs w:val="24"/>
        </w:rPr>
      </w:pPr>
      <w:r w:rsidRPr="00695967">
        <w:rPr>
          <w:b w:val="0"/>
          <w:bCs/>
          <w:sz w:val="24"/>
          <w:szCs w:val="24"/>
        </w:rPr>
        <w:t>A</w:t>
      </w:r>
      <w:r w:rsidR="001C300E" w:rsidRPr="00695967">
        <w:rPr>
          <w:b w:val="0"/>
          <w:bCs/>
          <w:caps w:val="0"/>
          <w:sz w:val="24"/>
          <w:szCs w:val="24"/>
        </w:rPr>
        <w:t>ir</w:t>
      </w:r>
      <w:r w:rsidRPr="00695967">
        <w:rPr>
          <w:b w:val="0"/>
          <w:bCs/>
          <w:sz w:val="24"/>
          <w:szCs w:val="24"/>
        </w:rPr>
        <w:t xml:space="preserve"> i</w:t>
      </w:r>
      <w:r w:rsidR="001C300E" w:rsidRPr="00695967">
        <w:rPr>
          <w:b w:val="0"/>
          <w:bCs/>
          <w:caps w:val="0"/>
          <w:sz w:val="24"/>
          <w:szCs w:val="24"/>
        </w:rPr>
        <w:t>nnovations</w:t>
      </w:r>
      <w:r w:rsidRPr="00695967">
        <w:rPr>
          <w:b w:val="0"/>
          <w:bCs/>
          <w:sz w:val="24"/>
          <w:szCs w:val="24"/>
        </w:rPr>
        <w:t xml:space="preserve"> </w:t>
      </w:r>
      <w:r w:rsidR="001C300E" w:rsidRPr="00695967">
        <w:rPr>
          <w:b w:val="0"/>
          <w:bCs/>
          <w:sz w:val="24"/>
          <w:szCs w:val="24"/>
        </w:rPr>
        <w:t>Llc.</w:t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  <w:r w:rsidR="00923D8E" w:rsidRPr="00695967">
        <w:rPr>
          <w:b w:val="0"/>
          <w:bCs/>
          <w:sz w:val="24"/>
          <w:szCs w:val="24"/>
        </w:rPr>
        <w:tab/>
      </w:r>
    </w:p>
    <w:p w14:paraId="2551FAA1" w14:textId="6C5C7CD2" w:rsidR="00394A6D" w:rsidRDefault="00CE3908">
      <w:pPr>
        <w:pStyle w:val="ListBullet"/>
      </w:pPr>
      <w:r>
        <w:t>Manage and maintain</w:t>
      </w:r>
      <w:r w:rsidR="00A21657">
        <w:t xml:space="preserve"> </w:t>
      </w:r>
      <w:r w:rsidR="00CD51D9">
        <w:t xml:space="preserve">databases </w:t>
      </w:r>
      <w:r w:rsidR="00A433C2">
        <w:t>reducing variances</w:t>
      </w:r>
      <w:r w:rsidR="00250D64">
        <w:t xml:space="preserve"> and </w:t>
      </w:r>
      <w:r w:rsidR="007F6E7C">
        <w:t>increasing logistical flow efficiency by 1</w:t>
      </w:r>
      <w:r w:rsidR="00436759">
        <w:t>3</w:t>
      </w:r>
      <w:r w:rsidR="007F6E7C">
        <w:t>%.</w:t>
      </w:r>
    </w:p>
    <w:p w14:paraId="7C163C26" w14:textId="20E6940D" w:rsidR="00D065C7" w:rsidRDefault="0097791A">
      <w:pPr>
        <w:pStyle w:val="ListBullet"/>
      </w:pPr>
      <w:r>
        <w:t xml:space="preserve">Create </w:t>
      </w:r>
      <w:r w:rsidR="004F3A4D">
        <w:t xml:space="preserve">pricing structures </w:t>
      </w:r>
      <w:r w:rsidR="00432CEF">
        <w:t>and contractual agreements</w:t>
      </w:r>
      <w:r w:rsidR="00440128">
        <w:t xml:space="preserve"> </w:t>
      </w:r>
      <w:r w:rsidR="00330DF4">
        <w:t xml:space="preserve">leading to savings of </w:t>
      </w:r>
      <w:r w:rsidR="00F37D83">
        <w:t>50</w:t>
      </w:r>
      <w:r w:rsidR="00162EA4">
        <w:t xml:space="preserve">k </w:t>
      </w:r>
      <w:r w:rsidR="00650AF5">
        <w:t>annually</w:t>
      </w:r>
      <w:r w:rsidR="00842EDB">
        <w:t>.</w:t>
      </w:r>
    </w:p>
    <w:p w14:paraId="13FB82FA" w14:textId="613EC90B" w:rsidR="00D347B5" w:rsidRDefault="00C339DC" w:rsidP="00D347B5">
      <w:pPr>
        <w:pStyle w:val="ListBullet"/>
      </w:pPr>
      <w:r>
        <w:t xml:space="preserve">Monitor vendors </w:t>
      </w:r>
      <w:r w:rsidR="00D347B5">
        <w:t xml:space="preserve">through metrics </w:t>
      </w:r>
      <w:r w:rsidR="00316090">
        <w:t>to ensure service quality</w:t>
      </w:r>
      <w:r w:rsidR="00D347B5">
        <w:t xml:space="preserve"> </w:t>
      </w:r>
      <w:r w:rsidR="000F1F64">
        <w:t xml:space="preserve">increasing </w:t>
      </w:r>
      <w:r w:rsidR="003033E9">
        <w:t xml:space="preserve">on-time delivery rates by 20% and reducing inbound back orders by </w:t>
      </w:r>
      <w:r w:rsidR="00E42561">
        <w:t>35</w:t>
      </w:r>
      <w:r w:rsidR="003033E9">
        <w:t>%.</w:t>
      </w:r>
    </w:p>
    <w:p w14:paraId="5295FCCD" w14:textId="2B628DBD" w:rsidR="003033E9" w:rsidRDefault="00CF1284">
      <w:pPr>
        <w:pStyle w:val="ListBullet"/>
      </w:pPr>
      <w:r>
        <w:t xml:space="preserve">Develop Forecasting Models </w:t>
      </w:r>
      <w:r w:rsidR="0017080C">
        <w:t xml:space="preserve">to analyze </w:t>
      </w:r>
      <w:r w:rsidR="00A8678D">
        <w:t>product demand</w:t>
      </w:r>
      <w:r w:rsidR="006C40A3">
        <w:t xml:space="preserve"> leading to a reduction of </w:t>
      </w:r>
      <w:r w:rsidR="008568B6">
        <w:t xml:space="preserve">720k </w:t>
      </w:r>
      <w:r w:rsidR="006C40A3">
        <w:t xml:space="preserve"> </w:t>
      </w:r>
      <w:r w:rsidR="00476BD0">
        <w:t xml:space="preserve">in unused Assets. </w:t>
      </w:r>
    </w:p>
    <w:p w14:paraId="5508B77F" w14:textId="12F4CD73" w:rsidR="00394A6D" w:rsidRDefault="007E3DCE">
      <w:pPr>
        <w:pStyle w:val="Heading2"/>
        <w:rPr>
          <w:sz w:val="28"/>
          <w:szCs w:val="28"/>
        </w:rPr>
      </w:pPr>
      <w:r w:rsidRPr="004D59ED">
        <w:rPr>
          <w:sz w:val="28"/>
          <w:szCs w:val="28"/>
        </w:rPr>
        <w:t>L</w:t>
      </w:r>
      <w:r w:rsidR="004D59ED" w:rsidRPr="004D59ED">
        <w:rPr>
          <w:caps w:val="0"/>
          <w:sz w:val="28"/>
          <w:szCs w:val="28"/>
        </w:rPr>
        <w:t>ogistics</w:t>
      </w:r>
      <w:r w:rsidRPr="004D59ED">
        <w:rPr>
          <w:sz w:val="28"/>
          <w:szCs w:val="28"/>
        </w:rPr>
        <w:t xml:space="preserve"> A</w:t>
      </w:r>
      <w:r w:rsidR="004D59ED" w:rsidRPr="004D59ED">
        <w:rPr>
          <w:caps w:val="0"/>
          <w:sz w:val="28"/>
          <w:szCs w:val="28"/>
        </w:rPr>
        <w:t>ccount</w:t>
      </w:r>
      <w:r w:rsidR="00B95F93" w:rsidRPr="004D59ED">
        <w:rPr>
          <w:sz w:val="28"/>
          <w:szCs w:val="28"/>
        </w:rPr>
        <w:t xml:space="preserve"> e</w:t>
      </w:r>
      <w:r w:rsidR="004D59ED" w:rsidRPr="004D59ED">
        <w:rPr>
          <w:caps w:val="0"/>
          <w:sz w:val="28"/>
          <w:szCs w:val="28"/>
        </w:rPr>
        <w:t>xecutive</w:t>
      </w:r>
      <w:r w:rsidR="004D59ED" w:rsidRPr="004D59ED">
        <w:rPr>
          <w:sz w:val="28"/>
          <w:szCs w:val="28"/>
        </w:rPr>
        <w:t xml:space="preserve"> </w:t>
      </w:r>
      <w:r w:rsidR="00B95F93" w:rsidRPr="004D59ED">
        <w:rPr>
          <w:sz w:val="28"/>
          <w:szCs w:val="28"/>
        </w:rPr>
        <w:t xml:space="preserve"> </w:t>
      </w:r>
      <w:r w:rsidR="00106AC4">
        <w:rPr>
          <w:sz w:val="28"/>
          <w:szCs w:val="28"/>
        </w:rPr>
        <w:tab/>
      </w:r>
      <w:r w:rsidR="00106AC4">
        <w:rPr>
          <w:sz w:val="28"/>
          <w:szCs w:val="28"/>
        </w:rPr>
        <w:tab/>
      </w:r>
      <w:r w:rsidR="00106AC4">
        <w:rPr>
          <w:sz w:val="28"/>
          <w:szCs w:val="28"/>
        </w:rPr>
        <w:tab/>
      </w:r>
      <w:r w:rsidR="00106AC4">
        <w:rPr>
          <w:sz w:val="28"/>
          <w:szCs w:val="28"/>
        </w:rPr>
        <w:tab/>
      </w:r>
      <w:r w:rsidR="00106AC4">
        <w:rPr>
          <w:sz w:val="28"/>
          <w:szCs w:val="28"/>
        </w:rPr>
        <w:tab/>
      </w:r>
      <w:r w:rsidR="00106AC4" w:rsidRPr="00106AC4">
        <w:rPr>
          <w:szCs w:val="22"/>
        </w:rPr>
        <w:t>August 201</w:t>
      </w:r>
      <w:r w:rsidR="00853CF8">
        <w:rPr>
          <w:szCs w:val="22"/>
        </w:rPr>
        <w:t>8</w:t>
      </w:r>
      <w:r w:rsidR="00106AC4" w:rsidRPr="00106AC4">
        <w:rPr>
          <w:szCs w:val="22"/>
        </w:rPr>
        <w:t xml:space="preserve"> - 2020</w:t>
      </w:r>
    </w:p>
    <w:p w14:paraId="26257644" w14:textId="529BAD64" w:rsidR="00F44B9C" w:rsidRPr="008E2148" w:rsidRDefault="00F44B9C">
      <w:pPr>
        <w:pStyle w:val="Heading2"/>
        <w:rPr>
          <w:b w:val="0"/>
          <w:bCs/>
          <w:sz w:val="24"/>
          <w:szCs w:val="24"/>
        </w:rPr>
      </w:pPr>
      <w:r w:rsidRPr="008E2148">
        <w:rPr>
          <w:b w:val="0"/>
          <w:bCs/>
          <w:sz w:val="24"/>
          <w:szCs w:val="24"/>
        </w:rPr>
        <w:t>T</w:t>
      </w:r>
      <w:r w:rsidR="00E06195" w:rsidRPr="008E2148">
        <w:rPr>
          <w:b w:val="0"/>
          <w:bCs/>
          <w:caps w:val="0"/>
          <w:sz w:val="24"/>
          <w:szCs w:val="24"/>
        </w:rPr>
        <w:t>otal</w:t>
      </w:r>
      <w:r w:rsidRPr="008E2148">
        <w:rPr>
          <w:b w:val="0"/>
          <w:bCs/>
          <w:sz w:val="24"/>
          <w:szCs w:val="24"/>
        </w:rPr>
        <w:t xml:space="preserve"> Q</w:t>
      </w:r>
      <w:r w:rsidR="00E06195" w:rsidRPr="008E2148">
        <w:rPr>
          <w:b w:val="0"/>
          <w:bCs/>
          <w:caps w:val="0"/>
          <w:sz w:val="24"/>
          <w:szCs w:val="24"/>
        </w:rPr>
        <w:t>uality</w:t>
      </w:r>
      <w:r w:rsidRPr="008E2148">
        <w:rPr>
          <w:b w:val="0"/>
          <w:bCs/>
          <w:sz w:val="24"/>
          <w:szCs w:val="24"/>
        </w:rPr>
        <w:t xml:space="preserve"> L</w:t>
      </w:r>
      <w:r w:rsidR="00E06195" w:rsidRPr="008E2148">
        <w:rPr>
          <w:b w:val="0"/>
          <w:bCs/>
          <w:caps w:val="0"/>
          <w:sz w:val="24"/>
          <w:szCs w:val="24"/>
        </w:rPr>
        <w:t>ogistics</w:t>
      </w:r>
    </w:p>
    <w:p w14:paraId="229FE686" w14:textId="1FFFAA9E" w:rsidR="00394A6D" w:rsidRDefault="00EC2571">
      <w:pPr>
        <w:pStyle w:val="ListBullet"/>
      </w:pPr>
      <w:r>
        <w:t xml:space="preserve">Negotiated </w:t>
      </w:r>
      <w:r w:rsidR="00534551">
        <w:t>Carrier Rates for</w:t>
      </w:r>
      <w:r w:rsidR="00051619">
        <w:t xml:space="preserve"> </w:t>
      </w:r>
      <w:r w:rsidR="00E542DF">
        <w:t xml:space="preserve">one-time hauls and </w:t>
      </w:r>
      <w:r w:rsidR="004D190D">
        <w:t>ongoing project hauls increasing profit mar</w:t>
      </w:r>
      <w:r w:rsidR="000B4D11">
        <w:t>gin by 15% on each load</w:t>
      </w:r>
      <w:r w:rsidR="00547D60">
        <w:t xml:space="preserve">. </w:t>
      </w:r>
    </w:p>
    <w:p w14:paraId="139BE048" w14:textId="0158CDD0" w:rsidR="00547D60" w:rsidRDefault="00216861">
      <w:pPr>
        <w:pStyle w:val="ListBullet"/>
      </w:pPr>
      <w:r>
        <w:t xml:space="preserve">Used TMS </w:t>
      </w:r>
      <w:r w:rsidR="004C6986">
        <w:t xml:space="preserve">software to determine carrier quality, </w:t>
      </w:r>
      <w:r w:rsidR="00AA342B">
        <w:t>routing methods</w:t>
      </w:r>
      <w:r w:rsidR="00B535E2">
        <w:t xml:space="preserve">, </w:t>
      </w:r>
      <w:r w:rsidR="00835449">
        <w:t xml:space="preserve">and </w:t>
      </w:r>
      <w:r w:rsidR="00ED2FC8">
        <w:t>availability providing a reduction of claims by 50%</w:t>
      </w:r>
    </w:p>
    <w:p w14:paraId="08F57C9A" w14:textId="4F4F66E0" w:rsidR="00972BF4" w:rsidRDefault="00843F5A">
      <w:pPr>
        <w:pStyle w:val="ListBullet"/>
      </w:pPr>
      <w:r>
        <w:t xml:space="preserve">Saved clients </w:t>
      </w:r>
      <w:r w:rsidR="00863494">
        <w:t>25</w:t>
      </w:r>
      <w:r w:rsidR="00581360">
        <w:t xml:space="preserve">k monthly </w:t>
      </w:r>
      <w:r w:rsidR="00AB4AE5">
        <w:t xml:space="preserve">on logistical cost by recommending mode type, </w:t>
      </w:r>
      <w:r w:rsidR="00DD13C5">
        <w:t>r</w:t>
      </w:r>
      <w:r w:rsidR="006F6EB8">
        <w:t>e-routes, and modal mix.</w:t>
      </w:r>
    </w:p>
    <w:p w14:paraId="66B8595E" w14:textId="77777777" w:rsidR="002318F0" w:rsidRDefault="002318F0" w:rsidP="00863494">
      <w:pPr>
        <w:pStyle w:val="ListBullet"/>
        <w:numPr>
          <w:ilvl w:val="0"/>
          <w:numId w:val="0"/>
        </w:num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615E31AD" w14:textId="350A49A7" w:rsidR="00BA22F4" w:rsidRDefault="003B0497" w:rsidP="00863494">
      <w:pPr>
        <w:pStyle w:val="ListBullet"/>
        <w:numPr>
          <w:ilvl w:val="0"/>
          <w:numId w:val="0"/>
        </w:num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3B0497">
        <w:rPr>
          <w:b/>
          <w:bCs/>
          <w:sz w:val="32"/>
          <w:szCs w:val="32"/>
        </w:rPr>
        <w:t>Skills</w:t>
      </w:r>
    </w:p>
    <w:p w14:paraId="60096D5E" w14:textId="5BAA6683" w:rsidR="00121F9C" w:rsidRDefault="006A6743" w:rsidP="00121F9C">
      <w:pPr>
        <w:pStyle w:val="ListParagraph"/>
        <w:numPr>
          <w:ilvl w:val="0"/>
          <w:numId w:val="20"/>
        </w:numPr>
      </w:pPr>
      <w:r>
        <w:t>ERP Systems:</w:t>
      </w:r>
      <w:r w:rsidR="00C66048">
        <w:t xml:space="preserve"> </w:t>
      </w:r>
      <w:r w:rsidR="005F7A01">
        <w:t>Used SAP &amp; Oracle to manage databases for documentation and to create analysis</w:t>
      </w:r>
    </w:p>
    <w:p w14:paraId="72A29AF0" w14:textId="0AA9B57E" w:rsidR="00121F9C" w:rsidRDefault="004F2E82" w:rsidP="00121F9C">
      <w:pPr>
        <w:pStyle w:val="ListParagraph"/>
        <w:numPr>
          <w:ilvl w:val="0"/>
          <w:numId w:val="20"/>
        </w:numPr>
      </w:pPr>
      <w:r>
        <w:t xml:space="preserve">Microsoft 365: Can create Excel Models </w:t>
      </w:r>
      <w:r w:rsidR="00BD09AC">
        <w:t xml:space="preserve">and collaborate with Team Members </w:t>
      </w:r>
      <w:r w:rsidR="0018418A">
        <w:t>using SharePoint Server</w:t>
      </w:r>
    </w:p>
    <w:p w14:paraId="5C930FA4" w14:textId="77777777" w:rsidR="0018418A" w:rsidRPr="00BA22F4" w:rsidRDefault="0018418A" w:rsidP="0018418A"/>
    <w:sectPr w:rsidR="0018418A" w:rsidRPr="00BA22F4" w:rsidSect="001B03F8">
      <w:footerReference w:type="default" r:id="rId9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A4F4" w14:textId="77777777" w:rsidR="006478EB" w:rsidRDefault="006478EB">
      <w:pPr>
        <w:spacing w:after="0"/>
      </w:pPr>
      <w:r>
        <w:separator/>
      </w:r>
    </w:p>
  </w:endnote>
  <w:endnote w:type="continuationSeparator" w:id="0">
    <w:p w14:paraId="19F71B91" w14:textId="77777777" w:rsidR="006478EB" w:rsidRDefault="00647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A8421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B646" w14:textId="77777777" w:rsidR="006478EB" w:rsidRDefault="006478EB">
      <w:pPr>
        <w:spacing w:after="0"/>
      </w:pPr>
      <w:r>
        <w:separator/>
      </w:r>
    </w:p>
  </w:footnote>
  <w:footnote w:type="continuationSeparator" w:id="0">
    <w:p w14:paraId="5B0CD84B" w14:textId="77777777" w:rsidR="006478EB" w:rsidRDefault="00647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303ECD"/>
    <w:multiLevelType w:val="hybridMultilevel"/>
    <w:tmpl w:val="51A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766828">
    <w:abstractNumId w:val="9"/>
  </w:num>
  <w:num w:numId="2" w16cid:durableId="189297254">
    <w:abstractNumId w:val="9"/>
    <w:lvlOverride w:ilvl="0">
      <w:startOverride w:val="1"/>
    </w:lvlOverride>
  </w:num>
  <w:num w:numId="3" w16cid:durableId="2104640038">
    <w:abstractNumId w:val="9"/>
    <w:lvlOverride w:ilvl="0">
      <w:startOverride w:val="1"/>
    </w:lvlOverride>
  </w:num>
  <w:num w:numId="4" w16cid:durableId="2063558934">
    <w:abstractNumId w:val="9"/>
    <w:lvlOverride w:ilvl="0">
      <w:startOverride w:val="1"/>
    </w:lvlOverride>
  </w:num>
  <w:num w:numId="5" w16cid:durableId="1761752196">
    <w:abstractNumId w:val="7"/>
  </w:num>
  <w:num w:numId="6" w16cid:durableId="1842087001">
    <w:abstractNumId w:val="6"/>
  </w:num>
  <w:num w:numId="7" w16cid:durableId="90855204">
    <w:abstractNumId w:val="5"/>
  </w:num>
  <w:num w:numId="8" w16cid:durableId="873618705">
    <w:abstractNumId w:val="4"/>
  </w:num>
  <w:num w:numId="9" w16cid:durableId="1855681650">
    <w:abstractNumId w:val="8"/>
  </w:num>
  <w:num w:numId="10" w16cid:durableId="649332643">
    <w:abstractNumId w:val="3"/>
  </w:num>
  <w:num w:numId="11" w16cid:durableId="422606484">
    <w:abstractNumId w:val="2"/>
  </w:num>
  <w:num w:numId="12" w16cid:durableId="1314718957">
    <w:abstractNumId w:val="1"/>
  </w:num>
  <w:num w:numId="13" w16cid:durableId="934441401">
    <w:abstractNumId w:val="0"/>
  </w:num>
  <w:num w:numId="14" w16cid:durableId="697854536">
    <w:abstractNumId w:val="10"/>
  </w:num>
  <w:num w:numId="15" w16cid:durableId="23698135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7607827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1392429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8361636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0781">
    <w:abstractNumId w:val="11"/>
  </w:num>
  <w:num w:numId="20" w16cid:durableId="2042509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49"/>
    <w:rsid w:val="000014DC"/>
    <w:rsid w:val="00017A34"/>
    <w:rsid w:val="000420BA"/>
    <w:rsid w:val="000440C1"/>
    <w:rsid w:val="000462C5"/>
    <w:rsid w:val="000468A0"/>
    <w:rsid w:val="00046C0C"/>
    <w:rsid w:val="00051619"/>
    <w:rsid w:val="00063635"/>
    <w:rsid w:val="00072986"/>
    <w:rsid w:val="000B4D11"/>
    <w:rsid w:val="000E5667"/>
    <w:rsid w:val="000F1F64"/>
    <w:rsid w:val="00105B21"/>
    <w:rsid w:val="00106AC4"/>
    <w:rsid w:val="00116E6C"/>
    <w:rsid w:val="00120106"/>
    <w:rsid w:val="00121F9C"/>
    <w:rsid w:val="0012785E"/>
    <w:rsid w:val="001316C6"/>
    <w:rsid w:val="00162EA4"/>
    <w:rsid w:val="001632F7"/>
    <w:rsid w:val="0017080C"/>
    <w:rsid w:val="0018418A"/>
    <w:rsid w:val="00190CBA"/>
    <w:rsid w:val="001934A6"/>
    <w:rsid w:val="001A08A9"/>
    <w:rsid w:val="001A401E"/>
    <w:rsid w:val="001A6209"/>
    <w:rsid w:val="001B03F8"/>
    <w:rsid w:val="001C2934"/>
    <w:rsid w:val="001C300E"/>
    <w:rsid w:val="001D324A"/>
    <w:rsid w:val="001D3595"/>
    <w:rsid w:val="001E09C6"/>
    <w:rsid w:val="001F7FCD"/>
    <w:rsid w:val="00216861"/>
    <w:rsid w:val="002318F0"/>
    <w:rsid w:val="00250D64"/>
    <w:rsid w:val="00293506"/>
    <w:rsid w:val="002C5792"/>
    <w:rsid w:val="003033E9"/>
    <w:rsid w:val="00310368"/>
    <w:rsid w:val="00312384"/>
    <w:rsid w:val="00316090"/>
    <w:rsid w:val="00330DF4"/>
    <w:rsid w:val="003310C0"/>
    <w:rsid w:val="0034217B"/>
    <w:rsid w:val="003474EE"/>
    <w:rsid w:val="003625A0"/>
    <w:rsid w:val="00366D53"/>
    <w:rsid w:val="00366D68"/>
    <w:rsid w:val="00374627"/>
    <w:rsid w:val="00374767"/>
    <w:rsid w:val="00374934"/>
    <w:rsid w:val="00394A6D"/>
    <w:rsid w:val="003A234E"/>
    <w:rsid w:val="003A523F"/>
    <w:rsid w:val="003B0497"/>
    <w:rsid w:val="003B11DD"/>
    <w:rsid w:val="003C33CA"/>
    <w:rsid w:val="003F19B9"/>
    <w:rsid w:val="003F6B46"/>
    <w:rsid w:val="00417E6A"/>
    <w:rsid w:val="00426CC2"/>
    <w:rsid w:val="00426DDD"/>
    <w:rsid w:val="00432CEF"/>
    <w:rsid w:val="004358EB"/>
    <w:rsid w:val="00436759"/>
    <w:rsid w:val="00440128"/>
    <w:rsid w:val="00440F70"/>
    <w:rsid w:val="004476A1"/>
    <w:rsid w:val="00451CBE"/>
    <w:rsid w:val="004565E5"/>
    <w:rsid w:val="00476BD0"/>
    <w:rsid w:val="00496E51"/>
    <w:rsid w:val="004C6986"/>
    <w:rsid w:val="004D190D"/>
    <w:rsid w:val="004D59ED"/>
    <w:rsid w:val="004F2E82"/>
    <w:rsid w:val="004F3A4D"/>
    <w:rsid w:val="005114E7"/>
    <w:rsid w:val="00534551"/>
    <w:rsid w:val="00536634"/>
    <w:rsid w:val="00536849"/>
    <w:rsid w:val="00547A10"/>
    <w:rsid w:val="00547D60"/>
    <w:rsid w:val="00555C34"/>
    <w:rsid w:val="00556213"/>
    <w:rsid w:val="00577735"/>
    <w:rsid w:val="00581360"/>
    <w:rsid w:val="00581B4B"/>
    <w:rsid w:val="0059022A"/>
    <w:rsid w:val="005E5E55"/>
    <w:rsid w:val="005F6DC1"/>
    <w:rsid w:val="005F7A01"/>
    <w:rsid w:val="00616068"/>
    <w:rsid w:val="006407D2"/>
    <w:rsid w:val="006478EB"/>
    <w:rsid w:val="00650AF5"/>
    <w:rsid w:val="006555A5"/>
    <w:rsid w:val="00695967"/>
    <w:rsid w:val="006A6743"/>
    <w:rsid w:val="006B5423"/>
    <w:rsid w:val="006C0DDC"/>
    <w:rsid w:val="006C40A3"/>
    <w:rsid w:val="006D277E"/>
    <w:rsid w:val="006E401C"/>
    <w:rsid w:val="006E555F"/>
    <w:rsid w:val="006F48E8"/>
    <w:rsid w:val="006F6EB8"/>
    <w:rsid w:val="00733043"/>
    <w:rsid w:val="00740F76"/>
    <w:rsid w:val="00747ED7"/>
    <w:rsid w:val="0075013D"/>
    <w:rsid w:val="007566AD"/>
    <w:rsid w:val="00760982"/>
    <w:rsid w:val="00762C69"/>
    <w:rsid w:val="0077621B"/>
    <w:rsid w:val="007963CE"/>
    <w:rsid w:val="007A7078"/>
    <w:rsid w:val="007B58DF"/>
    <w:rsid w:val="007D00B3"/>
    <w:rsid w:val="007E3DCE"/>
    <w:rsid w:val="007F6E7C"/>
    <w:rsid w:val="00821358"/>
    <w:rsid w:val="00831F48"/>
    <w:rsid w:val="00835449"/>
    <w:rsid w:val="00842EDB"/>
    <w:rsid w:val="00843F5A"/>
    <w:rsid w:val="00853CF8"/>
    <w:rsid w:val="008568B6"/>
    <w:rsid w:val="00863494"/>
    <w:rsid w:val="008817A5"/>
    <w:rsid w:val="008916B6"/>
    <w:rsid w:val="008A38BD"/>
    <w:rsid w:val="008A48A0"/>
    <w:rsid w:val="008B161B"/>
    <w:rsid w:val="008C10EA"/>
    <w:rsid w:val="008C3F32"/>
    <w:rsid w:val="008E10EB"/>
    <w:rsid w:val="008E1899"/>
    <w:rsid w:val="008E2148"/>
    <w:rsid w:val="00910650"/>
    <w:rsid w:val="00923D8E"/>
    <w:rsid w:val="00972BF4"/>
    <w:rsid w:val="009763C8"/>
    <w:rsid w:val="0097791A"/>
    <w:rsid w:val="00983165"/>
    <w:rsid w:val="009A04A9"/>
    <w:rsid w:val="009A374E"/>
    <w:rsid w:val="00A050C4"/>
    <w:rsid w:val="00A21657"/>
    <w:rsid w:val="00A433C2"/>
    <w:rsid w:val="00A444CE"/>
    <w:rsid w:val="00A8131A"/>
    <w:rsid w:val="00A84ECB"/>
    <w:rsid w:val="00A8678D"/>
    <w:rsid w:val="00AA342B"/>
    <w:rsid w:val="00AB4AE5"/>
    <w:rsid w:val="00AD67CE"/>
    <w:rsid w:val="00AE6A6D"/>
    <w:rsid w:val="00B41FCF"/>
    <w:rsid w:val="00B52AA0"/>
    <w:rsid w:val="00B535E2"/>
    <w:rsid w:val="00B62BE3"/>
    <w:rsid w:val="00B769EE"/>
    <w:rsid w:val="00B80CA9"/>
    <w:rsid w:val="00B95F93"/>
    <w:rsid w:val="00B96C1C"/>
    <w:rsid w:val="00BA22F4"/>
    <w:rsid w:val="00BD09AC"/>
    <w:rsid w:val="00BF5CD9"/>
    <w:rsid w:val="00C01695"/>
    <w:rsid w:val="00C15476"/>
    <w:rsid w:val="00C339DC"/>
    <w:rsid w:val="00C37CE7"/>
    <w:rsid w:val="00C57E43"/>
    <w:rsid w:val="00C637C9"/>
    <w:rsid w:val="00C66048"/>
    <w:rsid w:val="00C72B59"/>
    <w:rsid w:val="00C8749E"/>
    <w:rsid w:val="00CB7C9B"/>
    <w:rsid w:val="00CC75DB"/>
    <w:rsid w:val="00CD42DF"/>
    <w:rsid w:val="00CD51D9"/>
    <w:rsid w:val="00CE3908"/>
    <w:rsid w:val="00CF1284"/>
    <w:rsid w:val="00CF6249"/>
    <w:rsid w:val="00D065C7"/>
    <w:rsid w:val="00D23BE8"/>
    <w:rsid w:val="00D33143"/>
    <w:rsid w:val="00D347B5"/>
    <w:rsid w:val="00D46003"/>
    <w:rsid w:val="00D56207"/>
    <w:rsid w:val="00D765AF"/>
    <w:rsid w:val="00D90AE7"/>
    <w:rsid w:val="00D95259"/>
    <w:rsid w:val="00DD13C5"/>
    <w:rsid w:val="00DD4208"/>
    <w:rsid w:val="00DE302C"/>
    <w:rsid w:val="00E06195"/>
    <w:rsid w:val="00E156CD"/>
    <w:rsid w:val="00E42561"/>
    <w:rsid w:val="00E47BDE"/>
    <w:rsid w:val="00E542DF"/>
    <w:rsid w:val="00E70135"/>
    <w:rsid w:val="00E84E2F"/>
    <w:rsid w:val="00EA0CF0"/>
    <w:rsid w:val="00EA2B92"/>
    <w:rsid w:val="00EC2571"/>
    <w:rsid w:val="00ED2FC8"/>
    <w:rsid w:val="00EE1E53"/>
    <w:rsid w:val="00EE562F"/>
    <w:rsid w:val="00F072B1"/>
    <w:rsid w:val="00F227DA"/>
    <w:rsid w:val="00F23768"/>
    <w:rsid w:val="00F23A90"/>
    <w:rsid w:val="00F26363"/>
    <w:rsid w:val="00F37D83"/>
    <w:rsid w:val="00F44B9C"/>
    <w:rsid w:val="00F70025"/>
    <w:rsid w:val="00F91D48"/>
    <w:rsid w:val="00FA332B"/>
    <w:rsid w:val="00FB4D89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9DDF8"/>
  <w15:chartTrackingRefBased/>
  <w15:docId w15:val="{CA4FB9DD-BE6F-4AD9-8A6D-CB459C1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vanity-namedomain">
    <w:name w:val="vanity-name__domain"/>
    <w:basedOn w:val="DefaultParagraphFont"/>
    <w:rsid w:val="00063635"/>
  </w:style>
  <w:style w:type="character" w:customStyle="1" w:styleId="break-words">
    <w:name w:val="break-words"/>
    <w:basedOn w:val="DefaultParagraphFont"/>
    <w:rsid w:val="0006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van-Quarchio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a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FB94BBF1EE4DBA8837CB18805F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DFB4E-C5DD-4F39-AEB9-4911F6D8BC3F}"/>
      </w:docPartPr>
      <w:docPartBody>
        <w:p w:rsidR="00DE04A6" w:rsidRDefault="000A5215">
          <w:pPr>
            <w:pStyle w:val="CEFB94BBF1EE4DBA8837CB18805F115C"/>
          </w:pPr>
          <w:r>
            <w:t>Your Name</w:t>
          </w:r>
        </w:p>
      </w:docPartBody>
    </w:docPart>
    <w:docPart>
      <w:docPartPr>
        <w:name w:val="CDB7FA5D44E34D0BA6A005BDB5A6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4B9A-DA8F-4220-9E65-EB750A5E34FE}"/>
      </w:docPartPr>
      <w:docPartBody>
        <w:p w:rsidR="00DE04A6" w:rsidRDefault="000A5215">
          <w:pPr>
            <w:pStyle w:val="CDB7FA5D44E34D0BA6A005BDB5A613D0"/>
          </w:pPr>
          <w:r>
            <w:t>Objective</w:t>
          </w:r>
        </w:p>
      </w:docPartBody>
    </w:docPart>
    <w:docPart>
      <w:docPartPr>
        <w:name w:val="7B5EF7CD8E714BC485E0C3EA4F82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5A43-FEAE-4316-9CDB-E3EB107ACC53}"/>
      </w:docPartPr>
      <w:docPartBody>
        <w:p w:rsidR="00DE04A6" w:rsidRDefault="000A5215">
          <w:pPr>
            <w:pStyle w:val="7B5EF7CD8E714BC485E0C3EA4F8203A5"/>
          </w:pPr>
          <w:r>
            <w:t>Related coursework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A6"/>
    <w:rsid w:val="000A5215"/>
    <w:rsid w:val="003A022E"/>
    <w:rsid w:val="00943B52"/>
    <w:rsid w:val="00CA7774"/>
    <w:rsid w:val="00DE04A6"/>
    <w:rsid w:val="00E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FB94BBF1EE4DBA8837CB18805F115C">
    <w:name w:val="CEFB94BBF1EE4DBA8837CB18805F115C"/>
  </w:style>
  <w:style w:type="paragraph" w:customStyle="1" w:styleId="CDB7FA5D44E34D0BA6A005BDB5A613D0">
    <w:name w:val="CDB7FA5D44E34D0BA6A005BDB5A613D0"/>
  </w:style>
  <w:style w:type="paragraph" w:customStyle="1" w:styleId="7B5EF7CD8E714BC485E0C3EA4F8203A5">
    <w:name w:val="7B5EF7CD8E714BC485E0C3EA4F820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4C7C-9765-4AD7-BB8C-94F911B4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330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quarchioni</dc:creator>
  <cp:keywords/>
  <dc:description>Evan Quarchioni</dc:description>
  <cp:lastModifiedBy>evan quarchioni</cp:lastModifiedBy>
  <cp:revision>233</cp:revision>
  <dcterms:created xsi:type="dcterms:W3CDTF">2022-09-07T10:51:00Z</dcterms:created>
  <dcterms:modified xsi:type="dcterms:W3CDTF">2023-06-30T01:02:00Z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b4b516b281d8461efe2d8fb433beca3b539c1d217a991932f8730abd64614223</vt:lpwstr>
  </property>
</Properties>
</file>